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A43D0" w14:textId="69A0D4C3" w:rsidR="00231164" w:rsidRPr="00231164" w:rsidRDefault="00F11CB9" w:rsidP="00F61D22">
      <w:pPr>
        <w:pStyle w:val="K1"/>
        <w:ind w:firstLine="0"/>
      </w:pPr>
      <w:r>
        <w:t xml:space="preserve"> </w:t>
      </w:r>
      <w:r w:rsidR="00F61D22">
        <w:t>Notulen</w:t>
      </w:r>
      <w:r w:rsidR="00811D01">
        <w:t xml:space="preserve"> projectvergadering</w:t>
      </w:r>
      <w:r w:rsidR="00F61D22">
        <w:br/>
      </w:r>
    </w:p>
    <w:tbl>
      <w:tblPr>
        <w:tblStyle w:val="TableGrid"/>
        <w:tblW w:w="963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2064"/>
        <w:gridCol w:w="738"/>
        <w:gridCol w:w="2518"/>
        <w:gridCol w:w="884"/>
        <w:gridCol w:w="3435"/>
      </w:tblGrid>
      <w:tr w:rsidR="00B40049" w:rsidRPr="00C03534" w14:paraId="44622B10" w14:textId="77777777" w:rsidTr="00B40049">
        <w:tc>
          <w:tcPr>
            <w:tcW w:w="2064" w:type="dxa"/>
            <w:shd w:val="clear" w:color="auto" w:fill="F3F3F3"/>
          </w:tcPr>
          <w:p w14:paraId="32784A92" w14:textId="77777777" w:rsidR="00B40049" w:rsidRPr="00C03534" w:rsidRDefault="00B40049" w:rsidP="00B40049">
            <w:r w:rsidRPr="00C03534">
              <w:t>Onderwerp:</w:t>
            </w:r>
          </w:p>
        </w:tc>
        <w:tc>
          <w:tcPr>
            <w:tcW w:w="7575" w:type="dxa"/>
            <w:gridSpan w:val="4"/>
            <w:shd w:val="clear" w:color="auto" w:fill="F3F3F3"/>
          </w:tcPr>
          <w:p w14:paraId="4BD1A2DF" w14:textId="3F677E65" w:rsidR="00B40049" w:rsidRPr="00231164" w:rsidRDefault="00B40049" w:rsidP="00B40049">
            <w:pPr>
              <w:rPr>
                <w:b/>
              </w:rPr>
            </w:pPr>
            <w:r>
              <w:rPr>
                <w:b/>
              </w:rPr>
              <w:t>Project</w:t>
            </w:r>
            <w:r w:rsidR="003817B8">
              <w:rPr>
                <w:b/>
              </w:rPr>
              <w:t>meeting</w:t>
            </w:r>
          </w:p>
        </w:tc>
      </w:tr>
      <w:tr w:rsidR="00B40049" w:rsidRPr="00C03534" w14:paraId="5F8255E5" w14:textId="77777777" w:rsidTr="00B40049">
        <w:tc>
          <w:tcPr>
            <w:tcW w:w="2064" w:type="dxa"/>
            <w:shd w:val="clear" w:color="auto" w:fill="F3F3F3"/>
          </w:tcPr>
          <w:p w14:paraId="051AEDCA" w14:textId="77777777" w:rsidR="00B40049" w:rsidRPr="00C03534" w:rsidRDefault="00B40049" w:rsidP="00B40049">
            <w:r w:rsidRPr="00C03534">
              <w:t>Datum:</w:t>
            </w:r>
          </w:p>
        </w:tc>
        <w:tc>
          <w:tcPr>
            <w:tcW w:w="3256" w:type="dxa"/>
            <w:gridSpan w:val="2"/>
            <w:shd w:val="clear" w:color="auto" w:fill="F3F3F3"/>
          </w:tcPr>
          <w:p w14:paraId="75212437" w14:textId="0385293A" w:rsidR="00B40049" w:rsidRPr="00C03534" w:rsidRDefault="00442071" w:rsidP="00B40049">
            <w:pPr>
              <w:rPr>
                <w:b/>
              </w:rPr>
            </w:pPr>
            <w:r>
              <w:rPr>
                <w:b/>
              </w:rPr>
              <w:t>1</w:t>
            </w:r>
            <w:r w:rsidR="003817B8">
              <w:rPr>
                <w:b/>
              </w:rPr>
              <w:t>0</w:t>
            </w:r>
            <w:r>
              <w:rPr>
                <w:b/>
              </w:rPr>
              <w:t>-9-202</w:t>
            </w:r>
            <w:r w:rsidR="003817B8">
              <w:rPr>
                <w:b/>
              </w:rPr>
              <w:t>5</w:t>
            </w:r>
          </w:p>
        </w:tc>
        <w:tc>
          <w:tcPr>
            <w:tcW w:w="4319" w:type="dxa"/>
            <w:gridSpan w:val="2"/>
            <w:shd w:val="clear" w:color="auto" w:fill="F3F3F3"/>
          </w:tcPr>
          <w:p w14:paraId="137736E9" w14:textId="3CB91F27" w:rsidR="00B40049" w:rsidRPr="00C03534" w:rsidRDefault="00B40049" w:rsidP="00B40049">
            <w:pPr>
              <w:rPr>
                <w:b/>
              </w:rPr>
            </w:pPr>
            <w:r w:rsidRPr="00C03534">
              <w:t>Tijd:</w:t>
            </w:r>
            <w:r>
              <w:t xml:space="preserve"> </w:t>
            </w:r>
            <w:r w:rsidR="003817B8">
              <w:t>09:00</w:t>
            </w:r>
          </w:p>
        </w:tc>
      </w:tr>
      <w:tr w:rsidR="00B40049" w:rsidRPr="00C03534" w14:paraId="62C965F5" w14:textId="77777777" w:rsidTr="00B40049">
        <w:tc>
          <w:tcPr>
            <w:tcW w:w="2064" w:type="dxa"/>
            <w:shd w:val="clear" w:color="auto" w:fill="F3F3F3"/>
          </w:tcPr>
          <w:p w14:paraId="26261673" w14:textId="77777777" w:rsidR="00B40049" w:rsidRPr="00C03534" w:rsidRDefault="00B40049" w:rsidP="00B40049">
            <w:r w:rsidRPr="00C03534">
              <w:t>Plaats:</w:t>
            </w:r>
          </w:p>
        </w:tc>
        <w:tc>
          <w:tcPr>
            <w:tcW w:w="7575" w:type="dxa"/>
            <w:gridSpan w:val="4"/>
            <w:shd w:val="clear" w:color="auto" w:fill="F3F3F3"/>
          </w:tcPr>
          <w:p w14:paraId="1E37EE9B" w14:textId="5EBD9E02" w:rsidR="00B40049" w:rsidRPr="00C03534" w:rsidRDefault="003817B8" w:rsidP="00B40049">
            <w:pPr>
              <w:rPr>
                <w:b/>
              </w:rPr>
            </w:pPr>
            <w:proofErr w:type="spellStart"/>
            <w:r>
              <w:rPr>
                <w:b/>
              </w:rPr>
              <w:t>MiniValve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meetingroom</w:t>
            </w:r>
            <w:proofErr w:type="spellEnd"/>
            <w:r>
              <w:rPr>
                <w:b/>
              </w:rPr>
              <w:t xml:space="preserve"> 3</w:t>
            </w:r>
          </w:p>
        </w:tc>
      </w:tr>
      <w:tr w:rsidR="00B40049" w:rsidRPr="00C03534" w14:paraId="43BD0A92" w14:textId="77777777" w:rsidTr="00B40049">
        <w:tc>
          <w:tcPr>
            <w:tcW w:w="2064" w:type="dxa"/>
            <w:shd w:val="clear" w:color="auto" w:fill="F3F3F3"/>
          </w:tcPr>
          <w:p w14:paraId="635943F0" w14:textId="77777777" w:rsidR="00B40049" w:rsidRPr="00C03534" w:rsidRDefault="00B40049" w:rsidP="00B40049">
            <w:r w:rsidRPr="00C03534">
              <w:t>Voorzitter:</w:t>
            </w:r>
          </w:p>
        </w:tc>
        <w:tc>
          <w:tcPr>
            <w:tcW w:w="3256" w:type="dxa"/>
            <w:gridSpan w:val="2"/>
            <w:shd w:val="clear" w:color="auto" w:fill="F3F3F3"/>
          </w:tcPr>
          <w:p w14:paraId="72904984" w14:textId="5606C24B" w:rsidR="00B40049" w:rsidRPr="00C03534" w:rsidRDefault="003817B8" w:rsidP="00B40049">
            <w:pPr>
              <w:rPr>
                <w:b/>
              </w:rPr>
            </w:pPr>
            <w:r>
              <w:rPr>
                <w:b/>
              </w:rPr>
              <w:t>Bart Grootte Bromhaar</w:t>
            </w:r>
          </w:p>
        </w:tc>
        <w:tc>
          <w:tcPr>
            <w:tcW w:w="4319" w:type="dxa"/>
            <w:gridSpan w:val="2"/>
            <w:shd w:val="clear" w:color="auto" w:fill="F3F3F3"/>
          </w:tcPr>
          <w:p w14:paraId="24614C68" w14:textId="28D64B2D" w:rsidR="00B40049" w:rsidRPr="00C03534" w:rsidRDefault="00B40049" w:rsidP="00B40049">
            <w:pPr>
              <w:rPr>
                <w:b/>
              </w:rPr>
            </w:pPr>
            <w:r w:rsidRPr="00C03534">
              <w:t>Notulist:</w:t>
            </w:r>
            <w:r>
              <w:t xml:space="preserve"> </w:t>
            </w:r>
            <w:r w:rsidR="00620B86">
              <w:t>Ri</w:t>
            </w:r>
            <w:r w:rsidR="003817B8">
              <w:t>k Sluiter</w:t>
            </w:r>
          </w:p>
        </w:tc>
      </w:tr>
      <w:tr w:rsidR="00B40049" w:rsidRPr="00442071" w14:paraId="3762D284" w14:textId="77777777" w:rsidTr="00B40049">
        <w:tc>
          <w:tcPr>
            <w:tcW w:w="2064" w:type="dxa"/>
            <w:shd w:val="clear" w:color="auto" w:fill="F3F3F3"/>
          </w:tcPr>
          <w:p w14:paraId="464B663E" w14:textId="77777777" w:rsidR="00B40049" w:rsidRPr="00C03534" w:rsidRDefault="00B40049" w:rsidP="00B40049">
            <w:r w:rsidRPr="00C03534">
              <w:t>Aanwezig:</w:t>
            </w:r>
          </w:p>
        </w:tc>
        <w:tc>
          <w:tcPr>
            <w:tcW w:w="7575" w:type="dxa"/>
            <w:gridSpan w:val="4"/>
            <w:shd w:val="clear" w:color="auto" w:fill="F3F3F3"/>
          </w:tcPr>
          <w:p w14:paraId="23F8720B" w14:textId="7D4EB48E" w:rsidR="00442071" w:rsidRPr="000670F1" w:rsidRDefault="003817B8" w:rsidP="003817B8">
            <w:pPr>
              <w:rPr>
                <w:b/>
              </w:rPr>
            </w:pPr>
            <w:proofErr w:type="spellStart"/>
            <w:r>
              <w:rPr>
                <w:b/>
              </w:rPr>
              <w:t>Gerrald</w:t>
            </w:r>
            <w:proofErr w:type="spellEnd"/>
            <w:r>
              <w:rPr>
                <w:b/>
              </w:rPr>
              <w:t xml:space="preserve"> Boskers</w:t>
            </w:r>
          </w:p>
          <w:p w14:paraId="33D34ADE" w14:textId="06A800E8" w:rsidR="00B40049" w:rsidRPr="000670F1" w:rsidRDefault="00442071" w:rsidP="00B40049">
            <w:pPr>
              <w:rPr>
                <w:b/>
              </w:rPr>
            </w:pPr>
            <w:r w:rsidRPr="000670F1">
              <w:rPr>
                <w:b/>
              </w:rPr>
              <w:t>Bart Grootte Bromhaar</w:t>
            </w:r>
          </w:p>
          <w:p w14:paraId="72708715" w14:textId="33B94569" w:rsidR="000670F1" w:rsidRDefault="003817B8" w:rsidP="00B40049">
            <w:pPr>
              <w:rPr>
                <w:b/>
              </w:rPr>
            </w:pPr>
            <w:r>
              <w:rPr>
                <w:b/>
              </w:rPr>
              <w:t xml:space="preserve">Quentin </w:t>
            </w:r>
            <w:proofErr w:type="spellStart"/>
            <w:r>
              <w:rPr>
                <w:b/>
              </w:rPr>
              <w:t>Warmink</w:t>
            </w:r>
            <w:proofErr w:type="spellEnd"/>
          </w:p>
          <w:p w14:paraId="2C5641CF" w14:textId="00467391" w:rsidR="003817B8" w:rsidRPr="003817B8" w:rsidRDefault="003817B8" w:rsidP="00B40049">
            <w:pPr>
              <w:rPr>
                <w:b/>
              </w:rPr>
            </w:pPr>
            <w:r>
              <w:rPr>
                <w:b/>
              </w:rPr>
              <w:t>Rik Sluiter</w:t>
            </w:r>
          </w:p>
          <w:p w14:paraId="4BEBFD57" w14:textId="543C670A" w:rsidR="00B40049" w:rsidRPr="003817B8" w:rsidRDefault="003817B8" w:rsidP="00B40049">
            <w:pPr>
              <w:rPr>
                <w:b/>
              </w:rPr>
            </w:pPr>
            <w:r>
              <w:rPr>
                <w:b/>
              </w:rPr>
              <w:t>Tomas Broek</w:t>
            </w:r>
          </w:p>
        </w:tc>
      </w:tr>
      <w:tr w:rsidR="00B40049" w:rsidRPr="00C03534" w14:paraId="01CE1DF8" w14:textId="77777777" w:rsidTr="00B40049">
        <w:tc>
          <w:tcPr>
            <w:tcW w:w="2064" w:type="dxa"/>
            <w:shd w:val="clear" w:color="auto" w:fill="F3F3F3"/>
          </w:tcPr>
          <w:p w14:paraId="6532D89C" w14:textId="77777777" w:rsidR="00B40049" w:rsidRPr="00C03534" w:rsidRDefault="00B40049" w:rsidP="00B40049">
            <w:r w:rsidRPr="00C03534">
              <w:t>A</w:t>
            </w:r>
            <w:r>
              <w:t>fwezig</w:t>
            </w:r>
            <w:r w:rsidRPr="00C03534">
              <w:t>:</w:t>
            </w:r>
          </w:p>
        </w:tc>
        <w:tc>
          <w:tcPr>
            <w:tcW w:w="7575" w:type="dxa"/>
            <w:gridSpan w:val="4"/>
            <w:shd w:val="clear" w:color="auto" w:fill="F3F3F3"/>
          </w:tcPr>
          <w:p w14:paraId="7FEFAA3F" w14:textId="2DE12BC4" w:rsidR="00B40049" w:rsidRDefault="003817B8" w:rsidP="00B40049">
            <w:pPr>
              <w:rPr>
                <w:b/>
              </w:rPr>
            </w:pPr>
            <w:r>
              <w:rPr>
                <w:b/>
              </w:rPr>
              <w:t>-</w:t>
            </w:r>
          </w:p>
          <w:p w14:paraId="28633AA9" w14:textId="77777777" w:rsidR="00B40049" w:rsidRPr="00C03534" w:rsidRDefault="00B40049" w:rsidP="00B40049">
            <w:pPr>
              <w:rPr>
                <w:b/>
              </w:rPr>
            </w:pPr>
          </w:p>
        </w:tc>
      </w:tr>
      <w:tr w:rsidR="00B40049" w:rsidRPr="003817B8" w14:paraId="6E9EA14E" w14:textId="77777777" w:rsidTr="00B40049">
        <w:tc>
          <w:tcPr>
            <w:tcW w:w="9639" w:type="dxa"/>
            <w:gridSpan w:val="5"/>
            <w:shd w:val="clear" w:color="auto" w:fill="F3F3F3"/>
          </w:tcPr>
          <w:p w14:paraId="5B606BE3" w14:textId="77777777" w:rsidR="00B40049" w:rsidRDefault="00B40049" w:rsidP="00B40049">
            <w:pPr>
              <w:rPr>
                <w:b/>
              </w:rPr>
            </w:pPr>
            <w:r>
              <w:rPr>
                <w:b/>
              </w:rPr>
              <w:t>Informatie</w:t>
            </w:r>
          </w:p>
          <w:p w14:paraId="1D17D789" w14:textId="494DB89F" w:rsidR="00B40049" w:rsidRDefault="00442071" w:rsidP="00F61D22">
            <w:pPr>
              <w:numPr>
                <w:ilvl w:val="0"/>
                <w:numId w:val="2"/>
              </w:numPr>
              <w:spacing w:after="0" w:line="240" w:lineRule="auto"/>
            </w:pPr>
            <w:r>
              <w:t>Klantvragen</w:t>
            </w:r>
          </w:p>
          <w:p w14:paraId="125FB276" w14:textId="5207C7A9" w:rsidR="003817B8" w:rsidRDefault="003817B8" w:rsidP="00F61D2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De verschillende </w:t>
            </w:r>
            <w:proofErr w:type="spellStart"/>
            <w:r>
              <w:t>valves</w:t>
            </w:r>
            <w:proofErr w:type="spellEnd"/>
            <w:r>
              <w:t xml:space="preserve"> worden aangeleverd in bakken</w:t>
            </w:r>
          </w:p>
          <w:p w14:paraId="427FFDC5" w14:textId="5F0B9693" w:rsidR="003817B8" w:rsidRDefault="003817B8" w:rsidP="00F61D22">
            <w:pPr>
              <w:numPr>
                <w:ilvl w:val="0"/>
                <w:numId w:val="2"/>
              </w:numPr>
              <w:spacing w:after="0" w:line="240" w:lineRule="auto"/>
            </w:pPr>
            <w:r>
              <w:t>De naalden kunnen verschillende diktes hebben</w:t>
            </w:r>
          </w:p>
          <w:p w14:paraId="3DA80C0E" w14:textId="413FF790" w:rsidR="003817B8" w:rsidRDefault="003817B8" w:rsidP="00F61D22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De </w:t>
            </w:r>
            <w:proofErr w:type="spellStart"/>
            <w:r>
              <w:t>valves</w:t>
            </w:r>
            <w:proofErr w:type="spellEnd"/>
            <w:r>
              <w:t xml:space="preserve"> hebben verschillende </w:t>
            </w:r>
            <w:proofErr w:type="spellStart"/>
            <w:r>
              <w:t>grootes</w:t>
            </w:r>
            <w:proofErr w:type="spellEnd"/>
            <w:r>
              <w:t xml:space="preserve"> hebben (deze info wordt aangeleverd)</w:t>
            </w:r>
          </w:p>
          <w:p w14:paraId="4DA56690" w14:textId="24C8D33F" w:rsidR="003817B8" w:rsidRDefault="003817B8" w:rsidP="00F61D22">
            <w:pPr>
              <w:numPr>
                <w:ilvl w:val="0"/>
                <w:numId w:val="2"/>
              </w:numPr>
              <w:spacing w:after="0" w:line="240" w:lineRule="auto"/>
            </w:pPr>
            <w:r>
              <w:t>Het afleveren van het eindproduct in een bak.</w:t>
            </w:r>
          </w:p>
          <w:p w14:paraId="25DA8903" w14:textId="5E49C0D8" w:rsidR="003817B8" w:rsidRDefault="003817B8" w:rsidP="003817B8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Hoofddoel is het ontwerp en een </w:t>
            </w:r>
            <w:proofErr w:type="spellStart"/>
            <w:r>
              <w:t>proof</w:t>
            </w:r>
            <w:proofErr w:type="spellEnd"/>
            <w:r>
              <w:t xml:space="preserve"> of </w:t>
            </w:r>
            <w:proofErr w:type="spellStart"/>
            <w:r>
              <w:t>principle</w:t>
            </w:r>
            <w:proofErr w:type="spellEnd"/>
          </w:p>
          <w:p w14:paraId="20CAD21C" w14:textId="55C5DD9C" w:rsidR="003817B8" w:rsidRDefault="003817B8" w:rsidP="003817B8">
            <w:pPr>
              <w:numPr>
                <w:ilvl w:val="0"/>
                <w:numId w:val="2"/>
              </w:numPr>
              <w:spacing w:after="0" w:line="240" w:lineRule="auto"/>
            </w:pPr>
            <w:r>
              <w:t xml:space="preserve">Veel testen </w:t>
            </w:r>
            <w:proofErr w:type="spellStart"/>
            <w:r>
              <w:t>creeëren</w:t>
            </w:r>
            <w:proofErr w:type="spellEnd"/>
          </w:p>
          <w:p w14:paraId="377388DE" w14:textId="775BE966" w:rsidR="00DB4FE9" w:rsidRDefault="00DB4FE9" w:rsidP="003817B8">
            <w:pPr>
              <w:numPr>
                <w:ilvl w:val="0"/>
                <w:numId w:val="2"/>
              </w:numPr>
              <w:spacing w:after="0" w:line="240" w:lineRule="auto"/>
            </w:pPr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proof</w:t>
            </w:r>
            <w:proofErr w:type="spellEnd"/>
            <w:r>
              <w:t xml:space="preserve"> is gewenst</w:t>
            </w:r>
          </w:p>
          <w:p w14:paraId="3F240325" w14:textId="5A77DC0C" w:rsidR="008B55ED" w:rsidRDefault="008B55ED" w:rsidP="003817B8">
            <w:pPr>
              <w:spacing w:after="0" w:line="240" w:lineRule="auto"/>
              <w:ind w:left="720"/>
            </w:pPr>
          </w:p>
          <w:p w14:paraId="49EDCE05" w14:textId="1146D4E1" w:rsidR="003817B8" w:rsidRDefault="003817B8" w:rsidP="003817B8">
            <w:pPr>
              <w:spacing w:after="0" w:line="240" w:lineRule="auto"/>
            </w:pPr>
            <w:r>
              <w:t>Enige eisen:</w:t>
            </w:r>
          </w:p>
          <w:p w14:paraId="69CE564B" w14:textId="79F3D1FB" w:rsidR="003817B8" w:rsidRDefault="003817B8" w:rsidP="003817B8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24 volt</w:t>
            </w:r>
          </w:p>
          <w:p w14:paraId="2E5E02BF" w14:textId="7C291738" w:rsidR="003817B8" w:rsidRDefault="003817B8" w:rsidP="003817B8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Siemens PLC gewenst</w:t>
            </w:r>
          </w:p>
          <w:p w14:paraId="178A8BCD" w14:textId="4323691D" w:rsidR="003817B8" w:rsidRDefault="003817B8" w:rsidP="003817B8">
            <w:pPr>
              <w:pStyle w:val="ListParagraph"/>
              <w:numPr>
                <w:ilvl w:val="0"/>
                <w:numId w:val="3"/>
              </w:numPr>
              <w:spacing w:after="0"/>
            </w:pPr>
            <w:proofErr w:type="spellStart"/>
            <w:r>
              <w:t>Cleanroom</w:t>
            </w:r>
            <w:proofErr w:type="spellEnd"/>
            <w:r>
              <w:t xml:space="preserve"> dus Makkelijk schoonmaken, Dichte kast, Veiligheid</w:t>
            </w:r>
          </w:p>
          <w:p w14:paraId="2FAB9476" w14:textId="1A339690" w:rsidR="003817B8" w:rsidRDefault="003817B8" w:rsidP="003817B8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Maximale </w:t>
            </w:r>
            <w:proofErr w:type="spellStart"/>
            <w:r>
              <w:t>groote</w:t>
            </w:r>
            <w:proofErr w:type="spellEnd"/>
            <w:r>
              <w:t xml:space="preserve"> 1,5m bij 1,5m</w:t>
            </w:r>
          </w:p>
          <w:p w14:paraId="05344167" w14:textId="09A5CD16" w:rsidR="003817B8" w:rsidRDefault="003817B8" w:rsidP="003817B8">
            <w:pPr>
              <w:spacing w:after="0"/>
            </w:pPr>
          </w:p>
          <w:p w14:paraId="47009559" w14:textId="77777777" w:rsidR="003817B8" w:rsidRDefault="003817B8" w:rsidP="003817B8">
            <w:pPr>
              <w:spacing w:after="0"/>
            </w:pPr>
          </w:p>
          <w:p w14:paraId="2D1ECE53" w14:textId="74711D49" w:rsidR="003817B8" w:rsidRPr="003817B8" w:rsidRDefault="003817B8" w:rsidP="003817B8">
            <w:pPr>
              <w:spacing w:after="0"/>
              <w:rPr>
                <w:lang w:val="en-GB"/>
              </w:rPr>
            </w:pPr>
            <w:r w:rsidRPr="003817B8">
              <w:rPr>
                <w:lang w:val="en-GB"/>
              </w:rPr>
              <w:t xml:space="preserve">Contact </w:t>
            </w:r>
            <w:proofErr w:type="spellStart"/>
            <w:r w:rsidRPr="003817B8">
              <w:rPr>
                <w:lang w:val="en-GB"/>
              </w:rPr>
              <w:t>loopt</w:t>
            </w:r>
            <w:proofErr w:type="spellEnd"/>
            <w:r w:rsidRPr="003817B8">
              <w:rPr>
                <w:lang w:val="en-GB"/>
              </w:rPr>
              <w:t xml:space="preserve"> via mail of </w:t>
            </w:r>
            <w:proofErr w:type="spellStart"/>
            <w:r w:rsidRPr="003817B8">
              <w:rPr>
                <w:lang w:val="en-GB"/>
              </w:rPr>
              <w:t>be</w:t>
            </w:r>
            <w:r>
              <w:rPr>
                <w:lang w:val="en-GB"/>
              </w:rPr>
              <w:t>llen</w:t>
            </w:r>
            <w:proofErr w:type="spellEnd"/>
            <w:r>
              <w:rPr>
                <w:lang w:val="en-GB"/>
              </w:rPr>
              <w:t>.</w:t>
            </w:r>
          </w:p>
          <w:p w14:paraId="677AD733" w14:textId="77777777" w:rsidR="00B40049" w:rsidRPr="003817B8" w:rsidRDefault="00B40049" w:rsidP="00620B86">
            <w:pPr>
              <w:spacing w:after="0"/>
              <w:ind w:left="720"/>
              <w:rPr>
                <w:b/>
                <w:lang w:val="en-GB"/>
              </w:rPr>
            </w:pPr>
          </w:p>
        </w:tc>
      </w:tr>
      <w:tr w:rsidR="00B40049" w:rsidRPr="00C03534" w14:paraId="412BB1F8" w14:textId="77777777" w:rsidTr="00B40049">
        <w:tc>
          <w:tcPr>
            <w:tcW w:w="9639" w:type="dxa"/>
            <w:gridSpan w:val="5"/>
            <w:shd w:val="clear" w:color="auto" w:fill="F3F3F3"/>
          </w:tcPr>
          <w:p w14:paraId="569F2F1C" w14:textId="77777777" w:rsidR="00B40049" w:rsidRDefault="00B40049" w:rsidP="00B40049">
            <w:pPr>
              <w:rPr>
                <w:b/>
              </w:rPr>
            </w:pPr>
            <w:r>
              <w:rPr>
                <w:b/>
              </w:rPr>
              <w:t>Besluiten</w:t>
            </w:r>
          </w:p>
          <w:p w14:paraId="1B55AF1D" w14:textId="77777777" w:rsidR="00B40049" w:rsidRPr="00C03534" w:rsidRDefault="00B40049" w:rsidP="003817B8">
            <w:pPr>
              <w:numPr>
                <w:ilvl w:val="0"/>
                <w:numId w:val="2"/>
              </w:numPr>
              <w:spacing w:after="0"/>
              <w:rPr>
                <w:b/>
              </w:rPr>
            </w:pPr>
          </w:p>
        </w:tc>
      </w:tr>
      <w:tr w:rsidR="00B40049" w:rsidRPr="00C03534" w14:paraId="18C02D81" w14:textId="77777777" w:rsidTr="00B40049">
        <w:trPr>
          <w:trHeight w:val="246"/>
        </w:trPr>
        <w:tc>
          <w:tcPr>
            <w:tcW w:w="2802" w:type="dxa"/>
            <w:gridSpan w:val="2"/>
            <w:shd w:val="clear" w:color="auto" w:fill="F3F3F3"/>
          </w:tcPr>
          <w:p w14:paraId="4457470B" w14:textId="77777777" w:rsidR="00B40049" w:rsidRDefault="00B40049" w:rsidP="00B40049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Actiepunten</w:t>
            </w:r>
          </w:p>
        </w:tc>
        <w:tc>
          <w:tcPr>
            <w:tcW w:w="3402" w:type="dxa"/>
            <w:gridSpan w:val="2"/>
            <w:shd w:val="clear" w:color="auto" w:fill="F3F3F3"/>
          </w:tcPr>
          <w:p w14:paraId="634D4391" w14:textId="77777777" w:rsidR="00B40049" w:rsidRPr="00C03534" w:rsidRDefault="00B40049" w:rsidP="00B40049">
            <w:pPr>
              <w:spacing w:line="240" w:lineRule="auto"/>
              <w:rPr>
                <w:b/>
              </w:rPr>
            </w:pPr>
          </w:p>
        </w:tc>
        <w:tc>
          <w:tcPr>
            <w:tcW w:w="3435" w:type="dxa"/>
            <w:shd w:val="clear" w:color="auto" w:fill="F3F3F3"/>
          </w:tcPr>
          <w:p w14:paraId="2625F1F6" w14:textId="77777777" w:rsidR="00B40049" w:rsidRPr="00C03534" w:rsidRDefault="00B40049" w:rsidP="00B40049">
            <w:pPr>
              <w:spacing w:line="240" w:lineRule="auto"/>
              <w:rPr>
                <w:b/>
              </w:rPr>
            </w:pPr>
          </w:p>
        </w:tc>
      </w:tr>
      <w:tr w:rsidR="00B40049" w:rsidRPr="00C03534" w14:paraId="717E6829" w14:textId="77777777" w:rsidTr="00B40049">
        <w:trPr>
          <w:trHeight w:val="244"/>
        </w:trPr>
        <w:tc>
          <w:tcPr>
            <w:tcW w:w="2802" w:type="dxa"/>
            <w:gridSpan w:val="2"/>
            <w:shd w:val="clear" w:color="auto" w:fill="F3F3F3"/>
          </w:tcPr>
          <w:p w14:paraId="1F9E7E1D" w14:textId="77777777" w:rsidR="00B40049" w:rsidRDefault="00B40049" w:rsidP="00F61D22">
            <w:pPr>
              <w:spacing w:line="240" w:lineRule="auto"/>
              <w:ind w:left="360"/>
              <w:jc w:val="center"/>
              <w:rPr>
                <w:b/>
              </w:rPr>
            </w:pPr>
            <w:r>
              <w:rPr>
                <w:b/>
              </w:rPr>
              <w:t>Wat?</w:t>
            </w:r>
          </w:p>
        </w:tc>
        <w:tc>
          <w:tcPr>
            <w:tcW w:w="3402" w:type="dxa"/>
            <w:gridSpan w:val="2"/>
            <w:shd w:val="clear" w:color="auto" w:fill="F3F3F3"/>
          </w:tcPr>
          <w:p w14:paraId="1E58E69E" w14:textId="77777777" w:rsidR="00B40049" w:rsidRDefault="00B40049" w:rsidP="00F61D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Wie?</w:t>
            </w:r>
          </w:p>
        </w:tc>
        <w:tc>
          <w:tcPr>
            <w:tcW w:w="3435" w:type="dxa"/>
            <w:shd w:val="clear" w:color="auto" w:fill="F3F3F3"/>
          </w:tcPr>
          <w:p w14:paraId="53940B32" w14:textId="77777777" w:rsidR="00B40049" w:rsidRDefault="00B40049" w:rsidP="00F61D2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Wanneer?</w:t>
            </w:r>
          </w:p>
        </w:tc>
      </w:tr>
      <w:tr w:rsidR="00B40049" w:rsidRPr="00C03534" w14:paraId="7E025E00" w14:textId="77777777" w:rsidTr="00B40049">
        <w:trPr>
          <w:trHeight w:val="244"/>
        </w:trPr>
        <w:tc>
          <w:tcPr>
            <w:tcW w:w="2802" w:type="dxa"/>
            <w:gridSpan w:val="2"/>
            <w:shd w:val="clear" w:color="auto" w:fill="F3F3F3"/>
          </w:tcPr>
          <w:p w14:paraId="61AB66C8" w14:textId="38062823" w:rsidR="00B40049" w:rsidRPr="0091761D" w:rsidRDefault="003817B8" w:rsidP="00B40049">
            <w:pPr>
              <w:spacing w:line="240" w:lineRule="auto"/>
              <w:ind w:left="360"/>
            </w:pPr>
            <w:r>
              <w:t xml:space="preserve">Info </w:t>
            </w:r>
            <w:proofErr w:type="spellStart"/>
            <w:r>
              <w:t>valves</w:t>
            </w:r>
            <w:proofErr w:type="spellEnd"/>
          </w:p>
        </w:tc>
        <w:tc>
          <w:tcPr>
            <w:tcW w:w="3402" w:type="dxa"/>
            <w:gridSpan w:val="2"/>
            <w:shd w:val="clear" w:color="auto" w:fill="F3F3F3"/>
          </w:tcPr>
          <w:p w14:paraId="0792F208" w14:textId="17ED8756" w:rsidR="00B40049" w:rsidRPr="0091761D" w:rsidRDefault="003817B8" w:rsidP="00B40049">
            <w:pPr>
              <w:spacing w:line="240" w:lineRule="auto"/>
            </w:pPr>
            <w:r>
              <w:t>Tom</w:t>
            </w:r>
          </w:p>
        </w:tc>
        <w:tc>
          <w:tcPr>
            <w:tcW w:w="3435" w:type="dxa"/>
            <w:shd w:val="clear" w:color="auto" w:fill="F3F3F3"/>
          </w:tcPr>
          <w:p w14:paraId="2B5BDB8C" w14:textId="6DEBD6D4" w:rsidR="00B40049" w:rsidRPr="0091761D" w:rsidRDefault="003817B8" w:rsidP="00B40049">
            <w:pPr>
              <w:spacing w:line="240" w:lineRule="auto"/>
            </w:pPr>
            <w:r>
              <w:t>10/09/2025</w:t>
            </w:r>
          </w:p>
        </w:tc>
      </w:tr>
      <w:tr w:rsidR="00236A07" w:rsidRPr="00C03534" w14:paraId="73119C92" w14:textId="77777777" w:rsidTr="00B40049">
        <w:trPr>
          <w:trHeight w:val="244"/>
        </w:trPr>
        <w:tc>
          <w:tcPr>
            <w:tcW w:w="2802" w:type="dxa"/>
            <w:gridSpan w:val="2"/>
            <w:shd w:val="clear" w:color="auto" w:fill="F3F3F3"/>
          </w:tcPr>
          <w:p w14:paraId="3BDD2587" w14:textId="226C2CC7" w:rsidR="00236A07" w:rsidRPr="0091761D" w:rsidRDefault="00236A07" w:rsidP="005C4AF6">
            <w:pPr>
              <w:spacing w:line="240" w:lineRule="auto"/>
              <w:ind w:left="360"/>
            </w:pPr>
          </w:p>
        </w:tc>
        <w:tc>
          <w:tcPr>
            <w:tcW w:w="3402" w:type="dxa"/>
            <w:gridSpan w:val="2"/>
            <w:shd w:val="clear" w:color="auto" w:fill="F3F3F3"/>
          </w:tcPr>
          <w:p w14:paraId="2DF58BE1" w14:textId="247FD1F0" w:rsidR="00236A07" w:rsidRPr="0091761D" w:rsidRDefault="00236A07" w:rsidP="005C4AF6">
            <w:pPr>
              <w:spacing w:line="240" w:lineRule="auto"/>
            </w:pPr>
          </w:p>
        </w:tc>
        <w:tc>
          <w:tcPr>
            <w:tcW w:w="3435" w:type="dxa"/>
            <w:shd w:val="clear" w:color="auto" w:fill="F3F3F3"/>
          </w:tcPr>
          <w:p w14:paraId="4003F66D" w14:textId="6F343F5E" w:rsidR="00236A07" w:rsidRPr="0091761D" w:rsidRDefault="00236A07" w:rsidP="005C4AF6">
            <w:pPr>
              <w:spacing w:line="240" w:lineRule="auto"/>
            </w:pPr>
          </w:p>
        </w:tc>
      </w:tr>
      <w:tr w:rsidR="00236A07" w:rsidRPr="00C03534" w14:paraId="2BF818B1" w14:textId="77777777" w:rsidTr="00B40049">
        <w:tc>
          <w:tcPr>
            <w:tcW w:w="9639" w:type="dxa"/>
            <w:gridSpan w:val="5"/>
            <w:shd w:val="clear" w:color="auto" w:fill="F3F3F3"/>
          </w:tcPr>
          <w:p w14:paraId="79241304" w14:textId="77777777" w:rsidR="00236A07" w:rsidRDefault="00236A07" w:rsidP="00B40049">
            <w:pPr>
              <w:rPr>
                <w:b/>
              </w:rPr>
            </w:pPr>
            <w:r>
              <w:rPr>
                <w:b/>
              </w:rPr>
              <w:t>Volgende vergadering</w:t>
            </w:r>
          </w:p>
          <w:p w14:paraId="28C86C86" w14:textId="327D7F0B" w:rsidR="00236A07" w:rsidRPr="003817B8" w:rsidRDefault="003817B8" w:rsidP="003817B8">
            <w:pPr>
              <w:numPr>
                <w:ilvl w:val="0"/>
                <w:numId w:val="2"/>
              </w:numPr>
              <w:spacing w:after="0" w:line="240" w:lineRule="auto"/>
            </w:pPr>
            <w:r>
              <w:t>Via mailcontact</w:t>
            </w:r>
          </w:p>
        </w:tc>
      </w:tr>
    </w:tbl>
    <w:p w14:paraId="67D7F7C5" w14:textId="77777777" w:rsidR="00231164" w:rsidRPr="00F61D22" w:rsidRDefault="00231164" w:rsidP="00F61D22">
      <w:pPr>
        <w:rPr>
          <w:sz w:val="2"/>
          <w:szCs w:val="2"/>
        </w:rPr>
      </w:pPr>
    </w:p>
    <w:sectPr w:rsidR="00231164" w:rsidRPr="00F61D22" w:rsidSect="00F61D22">
      <w:headerReference w:type="default" r:id="rId7"/>
      <w:footerReference w:type="default" r:id="rId8"/>
      <w:pgSz w:w="11907" w:h="16840" w:code="9"/>
      <w:pgMar w:top="1134" w:right="1134" w:bottom="1134" w:left="1134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80D9D" w14:textId="77777777" w:rsidR="00E85599" w:rsidRDefault="00E85599">
      <w:r>
        <w:separator/>
      </w:r>
    </w:p>
  </w:endnote>
  <w:endnote w:type="continuationSeparator" w:id="0">
    <w:p w14:paraId="6B0C8036" w14:textId="77777777" w:rsidR="00E85599" w:rsidRDefault="00E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E6319" w14:textId="39F7A4B9" w:rsidR="00B40049" w:rsidRPr="00950179" w:rsidRDefault="00B40049">
    <w:pPr>
      <w:pStyle w:val="Footer"/>
      <w:ind w:right="-30"/>
      <w:rPr>
        <w:rFonts w:cs="Lucida Sans Unicode"/>
        <w:sz w:val="10"/>
      </w:rPr>
    </w:pPr>
    <w:r w:rsidRPr="00950179">
      <w:rPr>
        <w:rFonts w:cs="Lucida Sans Unicode"/>
        <w:snapToGrid w:val="0"/>
        <w:sz w:val="10"/>
      </w:rPr>
      <w:fldChar w:fldCharType="begin"/>
    </w:r>
    <w:r w:rsidRPr="00950179">
      <w:rPr>
        <w:rFonts w:cs="Lucida Sans Unicode"/>
        <w:snapToGrid w:val="0"/>
        <w:sz w:val="10"/>
      </w:rPr>
      <w:instrText xml:space="preserve"> FILENAME </w:instrText>
    </w:r>
    <w:r w:rsidRPr="00950179">
      <w:rPr>
        <w:rFonts w:cs="Lucida Sans Unicode"/>
        <w:snapToGrid w:val="0"/>
        <w:sz w:val="10"/>
      </w:rPr>
      <w:fldChar w:fldCharType="separate"/>
    </w:r>
    <w:r>
      <w:rPr>
        <w:rFonts w:cs="Lucida Sans Unicode"/>
        <w:noProof/>
        <w:snapToGrid w:val="0"/>
        <w:sz w:val="10"/>
      </w:rPr>
      <w:t>Document1</w:t>
    </w:r>
    <w:r w:rsidRPr="00950179">
      <w:rPr>
        <w:rFonts w:cs="Lucida Sans Unicode"/>
        <w:snapToGrid w:val="0"/>
        <w:sz w:val="10"/>
      </w:rPr>
      <w:fldChar w:fldCharType="end"/>
    </w:r>
    <w:r w:rsidRPr="00950179">
      <w:rPr>
        <w:rFonts w:cs="Lucida Sans Unicode"/>
        <w:sz w:val="10"/>
      </w:rPr>
      <w:tab/>
    </w:r>
    <w:r w:rsidRPr="00950179">
      <w:rPr>
        <w:rFonts w:cs="Lucida Sans Unicode"/>
        <w:sz w:val="10"/>
      </w:rPr>
      <w:tab/>
    </w:r>
    <w:r w:rsidRPr="00950179">
      <w:rPr>
        <w:rFonts w:cs="Lucida Sans Unicode"/>
        <w:sz w:val="10"/>
      </w:rPr>
      <w:fldChar w:fldCharType="begin"/>
    </w:r>
    <w:r w:rsidRPr="00950179">
      <w:rPr>
        <w:rFonts w:cs="Lucida Sans Unicode"/>
        <w:sz w:val="10"/>
      </w:rPr>
      <w:instrText xml:space="preserve"> TIME \@ "dd/MM/yyyy  [H:mm]" </w:instrText>
    </w:r>
    <w:r w:rsidRPr="00950179">
      <w:rPr>
        <w:rFonts w:cs="Lucida Sans Unicode"/>
        <w:sz w:val="10"/>
      </w:rPr>
      <w:fldChar w:fldCharType="separate"/>
    </w:r>
    <w:r w:rsidR="003817B8">
      <w:rPr>
        <w:rFonts w:cs="Lucida Sans Unicode"/>
        <w:noProof/>
        <w:sz w:val="10"/>
      </w:rPr>
      <w:t>10/09/2025  [11:52]</w:t>
    </w:r>
    <w:r w:rsidRPr="00950179">
      <w:rPr>
        <w:rFonts w:cs="Lucida Sans Unicode"/>
        <w:sz w:val="1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0AA25" w14:textId="77777777" w:rsidR="00E85599" w:rsidRDefault="00E85599">
      <w:r>
        <w:separator/>
      </w:r>
    </w:p>
  </w:footnote>
  <w:footnote w:type="continuationSeparator" w:id="0">
    <w:p w14:paraId="53406433" w14:textId="77777777" w:rsidR="00E85599" w:rsidRDefault="00E8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92AF2" w14:textId="77777777" w:rsidR="00B40049" w:rsidRDefault="00B40049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6B1D72A" wp14:editId="4F985141">
          <wp:simplePos x="0" y="0"/>
          <wp:positionH relativeFrom="column">
            <wp:align>right</wp:align>
          </wp:positionH>
          <wp:positionV relativeFrom="paragraph">
            <wp:posOffset>-62230</wp:posOffset>
          </wp:positionV>
          <wp:extent cx="1339215" cy="643890"/>
          <wp:effectExtent l="1905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4D9E"/>
    <w:multiLevelType w:val="hybridMultilevel"/>
    <w:tmpl w:val="A17A51C2"/>
    <w:lvl w:ilvl="0" w:tplc="F426EF1C">
      <w:start w:val="10"/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C0EB8"/>
    <w:multiLevelType w:val="hybridMultilevel"/>
    <w:tmpl w:val="CAA49F9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F34FC8"/>
    <w:multiLevelType w:val="hybridMultilevel"/>
    <w:tmpl w:val="D4DA569C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38823518">
    <w:abstractNumId w:val="1"/>
  </w:num>
  <w:num w:numId="2" w16cid:durableId="463961962">
    <w:abstractNumId w:val="2"/>
  </w:num>
  <w:num w:numId="3" w16cid:durableId="825587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D01"/>
    <w:rsid w:val="000670F1"/>
    <w:rsid w:val="0010668D"/>
    <w:rsid w:val="00231164"/>
    <w:rsid w:val="00236A07"/>
    <w:rsid w:val="003817B8"/>
    <w:rsid w:val="00394FD0"/>
    <w:rsid w:val="00442071"/>
    <w:rsid w:val="005D484F"/>
    <w:rsid w:val="00620B86"/>
    <w:rsid w:val="006F0240"/>
    <w:rsid w:val="00755203"/>
    <w:rsid w:val="00811D01"/>
    <w:rsid w:val="008B55ED"/>
    <w:rsid w:val="00950179"/>
    <w:rsid w:val="00970F5D"/>
    <w:rsid w:val="00AA58A0"/>
    <w:rsid w:val="00B40049"/>
    <w:rsid w:val="00D72F5D"/>
    <w:rsid w:val="00DB4FE9"/>
    <w:rsid w:val="00E85599"/>
    <w:rsid w:val="00F11CB9"/>
    <w:rsid w:val="00F437B5"/>
    <w:rsid w:val="00F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0550E77"/>
  <w15:docId w15:val="{390AA707-0B33-405B-BC04-532A5DE1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1164"/>
    <w:pPr>
      <w:spacing w:after="60"/>
    </w:pPr>
    <w:rPr>
      <w:rFonts w:ascii="Lucida Sans Unicode" w:hAnsi="Lucida Sans Unicod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noProof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i/>
      <w:noProof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2"/>
    </w:rPr>
  </w:style>
  <w:style w:type="paragraph" w:customStyle="1" w:styleId="K1">
    <w:name w:val="K1"/>
    <w:basedOn w:val="Normal"/>
    <w:link w:val="K1Char"/>
    <w:rsid w:val="00231164"/>
    <w:pPr>
      <w:pageBreakBefore/>
      <w:tabs>
        <w:tab w:val="left" w:pos="-1701"/>
        <w:tab w:val="right" w:pos="-425"/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009B3A"/>
      <w:spacing w:val="20"/>
      <w:sz w:val="44"/>
      <w:szCs w:val="44"/>
    </w:rPr>
  </w:style>
  <w:style w:type="table" w:styleId="TableGrid">
    <w:name w:val="Table Grid"/>
    <w:basedOn w:val="TableNormal"/>
    <w:rsid w:val="00231164"/>
    <w:pPr>
      <w:spacing w:line="280" w:lineRule="exact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1Char">
    <w:name w:val="K1 Char"/>
    <w:basedOn w:val="DefaultParagraphFont"/>
    <w:link w:val="K1"/>
    <w:rsid w:val="00231164"/>
    <w:rPr>
      <w:rFonts w:ascii="Century Gothic" w:hAnsi="Century Gothic" w:cs="Century Gothic"/>
      <w:b/>
      <w:bCs/>
      <w:color w:val="009B3A"/>
      <w:spacing w:val="20"/>
      <w:sz w:val="44"/>
      <w:szCs w:val="44"/>
    </w:rPr>
  </w:style>
  <w:style w:type="paragraph" w:styleId="ListParagraph">
    <w:name w:val="List Paragraph"/>
    <w:basedOn w:val="Normal"/>
    <w:uiPriority w:val="34"/>
    <w:qFormat/>
    <w:rsid w:val="0038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rojecten\PIM\Projectdocumenten\Notulen%20projectvergadering%20PIM%20groep%20Xx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4CE4358CF9434AACD5F17CD166EEBE" ma:contentTypeVersion="3" ma:contentTypeDescription="Create a new document." ma:contentTypeScope="" ma:versionID="a8bd855463ece5384adb2dcbb268b39d">
  <xsd:schema xmlns:xsd="http://www.w3.org/2001/XMLSchema" xmlns:xs="http://www.w3.org/2001/XMLSchema" xmlns:p="http://schemas.microsoft.com/office/2006/metadata/properties" xmlns:ns2="71fe66e1-c1d4-4b45-94dc-995258161867" targetNamespace="http://schemas.microsoft.com/office/2006/metadata/properties" ma:root="true" ma:fieldsID="dc9cddc4321bbcd2f41d975df775de91" ns2:_="">
    <xsd:import namespace="71fe66e1-c1d4-4b45-94dc-9952581618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e66e1-c1d4-4b45-94dc-995258161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142626C-16D4-4012-8C52-D2345D6AA762}"/>
</file>

<file path=customXml/itemProps2.xml><?xml version="1.0" encoding="utf-8"?>
<ds:datastoreItem xmlns:ds="http://schemas.openxmlformats.org/officeDocument/2006/customXml" ds:itemID="{D46F99BA-84B2-4EAA-9CE8-CE32B6280A78}"/>
</file>

<file path=customXml/itemProps3.xml><?xml version="1.0" encoding="utf-8"?>
<ds:datastoreItem xmlns:ds="http://schemas.openxmlformats.org/officeDocument/2006/customXml" ds:itemID="{9266537C-E290-4123-AD8E-9CB77F53FDDA}"/>
</file>

<file path=docProps/app.xml><?xml version="1.0" encoding="utf-8"?>
<Properties xmlns="http://schemas.openxmlformats.org/officeDocument/2006/extended-properties" xmlns:vt="http://schemas.openxmlformats.org/officeDocument/2006/docPropsVTypes">
  <Template>Notulen projectvergadering PIM groep Xx.dotx</Template>
  <TotalTime>10</TotalTime>
  <Pages>1</Pages>
  <Words>135</Words>
  <Characters>772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Enschede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Alberink</dc:creator>
  <cp:lastModifiedBy>Bart Grootte Bromhaar</cp:lastModifiedBy>
  <cp:revision>2</cp:revision>
  <cp:lastPrinted>2000-11-24T13:14:00Z</cp:lastPrinted>
  <dcterms:created xsi:type="dcterms:W3CDTF">2025-09-10T10:12:00Z</dcterms:created>
  <dcterms:modified xsi:type="dcterms:W3CDTF">2025-09-10T10:12:00Z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0x010100E64CE4358CF9434AACD5F17CD166EEBE</vt:lpwstr>
  </property>
</Properties>
</file>